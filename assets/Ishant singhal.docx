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292179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5D06917" w14:textId="39855570" w:rsidR="001B2ABD" w:rsidRDefault="00BE00CB" w:rsidP="001B2ABD">
            <w:pPr>
              <w:tabs>
                <w:tab w:val="left" w:pos="990"/>
              </w:tabs>
              <w:jc w:val="center"/>
            </w:pPr>
            <w:r w:rsidRPr="00BE00CB">
              <w:drawing>
                <wp:inline distT="0" distB="0" distL="0" distR="0" wp14:anchorId="4B2B77C3" wp14:editId="5D9E5804">
                  <wp:extent cx="2139950" cy="1911985"/>
                  <wp:effectExtent l="0" t="0" r="6350" b="5715"/>
                  <wp:docPr id="186389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899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91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C96E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6153BCA" w14:textId="1C928E8F" w:rsidR="001B2ABD" w:rsidRDefault="002365B5" w:rsidP="001B2ABD">
            <w:pPr>
              <w:pStyle w:val="Title"/>
            </w:pPr>
            <w:r>
              <w:t>Ishant singhal</w:t>
            </w:r>
          </w:p>
          <w:p w14:paraId="77A36622" w14:textId="68DDA003" w:rsidR="001B2ABD" w:rsidRDefault="002365B5" w:rsidP="001B2ABD">
            <w:pPr>
              <w:pStyle w:val="Subtitle"/>
            </w:pPr>
            <w:r>
              <w:rPr>
                <w:spacing w:val="0"/>
                <w:w w:val="100"/>
              </w:rPr>
              <w:t>8</w:t>
            </w:r>
            <w:r w:rsidRPr="002365B5">
              <w:rPr>
                <w:spacing w:val="0"/>
                <w:w w:val="100"/>
                <w:vertAlign w:val="superscript"/>
              </w:rPr>
              <w:t>th</w:t>
            </w:r>
            <w:r>
              <w:rPr>
                <w:spacing w:val="0"/>
                <w:w w:val="100"/>
              </w:rPr>
              <w:t xml:space="preserve"> grader, Lawrence Middle School</w:t>
            </w:r>
          </w:p>
        </w:tc>
      </w:tr>
      <w:tr w:rsidR="001B2ABD" w14:paraId="7CD1F552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C5D7D4E755AFF46B5AEFCC7C390EC6F"/>
              </w:placeholder>
              <w:temporary/>
              <w:showingPlcHdr/>
              <w15:appearance w15:val="hidden"/>
            </w:sdtPr>
            <w:sdtContent>
              <w:p w14:paraId="499F0133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63012BB" w14:textId="77777777" w:rsidR="00B71FBE" w:rsidRDefault="00B71FBE" w:rsidP="009260CD">
            <w:r w:rsidRPr="00B71FBE">
              <w:t xml:space="preserve">My name is Ishant Singhal. I was born and raised in Princeton, NJ area. Currently, I am 8th grader going to Lawrence Middle School. </w:t>
            </w:r>
          </w:p>
          <w:p w14:paraId="158CF91C" w14:textId="51FF9CD2" w:rsidR="00036450" w:rsidRDefault="00B71FBE" w:rsidP="009260CD">
            <w:r w:rsidRPr="00B71FBE">
              <w:t>Previously, I had attended Ben Franklin Elementary School and Lawrence Intermediate School. In school, I want to do well in Math, ELA and Science. I love anything related to STEM, so my goal is to become an accomplished engineer in future. To achieve my goal, I want to get trained at educational institutions, such as The Lawrenceville School, MIT, Princeton, or Carnegie Mellon.</w:t>
            </w:r>
          </w:p>
          <w:p w14:paraId="256431B8" w14:textId="056E1236" w:rsidR="00B71FBE" w:rsidRDefault="00B71FBE" w:rsidP="009260CD">
            <w:r>
              <w:t xml:space="preserve">I love playing Golf, Tennis, Computer Games, and Chess. I have passion for </w:t>
            </w:r>
            <w:r w:rsidR="00AF52A2">
              <w:t xml:space="preserve">computer </w:t>
            </w:r>
            <w:r>
              <w:t>programming and game development.</w:t>
            </w:r>
          </w:p>
          <w:p w14:paraId="5C3D607E" w14:textId="77777777" w:rsidR="00036450" w:rsidRDefault="00036450" w:rsidP="00036450"/>
          <w:sdt>
            <w:sdtPr>
              <w:id w:val="-1954003311"/>
              <w:placeholder>
                <w:docPart w:val="3254AB7FF617CF469402A42B5219F1EB"/>
              </w:placeholder>
              <w:temporary/>
              <w:showingPlcHdr/>
              <w15:appearance w15:val="hidden"/>
            </w:sdtPr>
            <w:sdtContent>
              <w:p w14:paraId="39AB99E4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6303AB16EEC074A9706CB3587E9CAF1"/>
              </w:placeholder>
              <w:temporary/>
              <w:showingPlcHdr/>
              <w15:appearance w15:val="hidden"/>
            </w:sdtPr>
            <w:sdtContent>
              <w:p w14:paraId="073B8AAF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24420A9" w14:textId="6CCF6CD8" w:rsidR="004D3011" w:rsidRDefault="00BE00CB" w:rsidP="004D3011">
            <w:r>
              <w:t>609-874-4240</w:t>
            </w:r>
          </w:p>
          <w:p w14:paraId="5AA5B900" w14:textId="77777777" w:rsidR="004D3011" w:rsidRPr="004D3011" w:rsidRDefault="004D3011" w:rsidP="004D3011"/>
          <w:sdt>
            <w:sdtPr>
              <w:id w:val="67859272"/>
              <w:placeholder>
                <w:docPart w:val="64494B0C79B6454FBAA7EA6A63D10C08"/>
              </w:placeholder>
              <w:temporary/>
              <w:showingPlcHdr/>
              <w15:appearance w15:val="hidden"/>
            </w:sdtPr>
            <w:sdtContent>
              <w:p w14:paraId="22B72B64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68084E81" w14:textId="71F1F9DB" w:rsidR="004D3011" w:rsidRDefault="00BE00CB" w:rsidP="004D3011">
            <w:hyperlink r:id="rId8" w:history="1">
              <w:r w:rsidRPr="00D801D4">
                <w:rPr>
                  <w:rStyle w:val="Hyperlink"/>
                </w:rPr>
                <w:t>https://ishant-singhal.github.io/</w:t>
              </w:r>
            </w:hyperlink>
            <w:r>
              <w:t xml:space="preserve"> </w:t>
            </w:r>
          </w:p>
          <w:p w14:paraId="21B88707" w14:textId="77777777" w:rsidR="004D3011" w:rsidRDefault="004D3011" w:rsidP="004D3011"/>
          <w:sdt>
            <w:sdtPr>
              <w:id w:val="-240260293"/>
              <w:placeholder>
                <w:docPart w:val="C26A161CFDCFD945AC2D5CE408CC734D"/>
              </w:placeholder>
              <w:temporary/>
              <w:showingPlcHdr/>
              <w15:appearance w15:val="hidden"/>
            </w:sdtPr>
            <w:sdtContent>
              <w:p w14:paraId="3F20DB0E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A8074CF" w14:textId="25699112" w:rsidR="00036450" w:rsidRPr="00E4381A" w:rsidRDefault="00BE00CB" w:rsidP="004D3011">
            <w:pPr>
              <w:rPr>
                <w:rStyle w:val="Hyperlink"/>
              </w:rPr>
            </w:pPr>
            <w:hyperlink r:id="rId9" w:history="1">
              <w:r w:rsidRPr="00D801D4">
                <w:rPr>
                  <w:rStyle w:val="Hyperlink"/>
                </w:rPr>
                <w:t>singhalishant@gmail.com</w:t>
              </w:r>
            </w:hyperlink>
            <w:r>
              <w:t xml:space="preserve"> </w:t>
            </w:r>
          </w:p>
          <w:sdt>
            <w:sdtPr>
              <w:id w:val="-1444214663"/>
              <w:placeholder>
                <w:docPart w:val="9C07BF4AC32E1F49B2D9442941E21FA0"/>
              </w:placeholder>
              <w:temporary/>
              <w:showingPlcHdr/>
              <w15:appearance w15:val="hidden"/>
            </w:sdtPr>
            <w:sdtContent>
              <w:p w14:paraId="5D0E2966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3572618" w14:textId="4D78E632" w:rsidR="004D3011" w:rsidRDefault="00BE00CB" w:rsidP="004D3011">
            <w:r>
              <w:t>Golf</w:t>
            </w:r>
          </w:p>
          <w:p w14:paraId="415D19BF" w14:textId="7701AF88" w:rsidR="004D3011" w:rsidRDefault="00BE00CB" w:rsidP="004D3011">
            <w:r>
              <w:t>Tennis</w:t>
            </w:r>
          </w:p>
          <w:p w14:paraId="2BB1829D" w14:textId="02159D40" w:rsidR="004D3011" w:rsidRDefault="00BE00CB" w:rsidP="004D3011">
            <w:r>
              <w:t>Computer Programming</w:t>
            </w:r>
          </w:p>
          <w:p w14:paraId="53EC8CC9" w14:textId="27A3D828" w:rsidR="004D3011" w:rsidRPr="004D3011" w:rsidRDefault="00BE00CB" w:rsidP="004D3011">
            <w:r>
              <w:t>Chess</w:t>
            </w:r>
          </w:p>
        </w:tc>
        <w:tc>
          <w:tcPr>
            <w:tcW w:w="720" w:type="dxa"/>
          </w:tcPr>
          <w:p w14:paraId="34E1ED5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A0F5624220CC94D913F139F65BE3993"/>
              </w:placeholder>
              <w:temporary/>
              <w:showingPlcHdr/>
              <w15:appearance w15:val="hidden"/>
            </w:sdtPr>
            <w:sdtContent>
              <w:p w14:paraId="5A5BC34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D605BDC" w14:textId="0E47DDE1" w:rsidR="00036450" w:rsidRPr="00036450" w:rsidRDefault="00B71FBE" w:rsidP="00B359E4">
            <w:pPr>
              <w:pStyle w:val="Heading4"/>
            </w:pPr>
            <w:r>
              <w:t>Lawrence Middle School</w:t>
            </w:r>
          </w:p>
          <w:p w14:paraId="44B0B634" w14:textId="12B031DC" w:rsidR="00036450" w:rsidRPr="00B359E4" w:rsidRDefault="00B71FBE" w:rsidP="00B359E4">
            <w:pPr>
              <w:pStyle w:val="Date"/>
            </w:pPr>
            <w:r>
              <w:t>2022</w:t>
            </w:r>
            <w:r w:rsidR="00036450" w:rsidRPr="00B359E4">
              <w:t xml:space="preserve"> - </w:t>
            </w:r>
            <w:r>
              <w:t>Current</w:t>
            </w:r>
          </w:p>
          <w:p w14:paraId="4A4AB3F8" w14:textId="1EB72893" w:rsidR="004D3011" w:rsidRDefault="00B71FBE" w:rsidP="00036450">
            <w:r>
              <w:t>Completed 7</w:t>
            </w:r>
            <w:r w:rsidRPr="00B71FBE">
              <w:rPr>
                <w:vertAlign w:val="superscript"/>
              </w:rPr>
              <w:t>th</w:t>
            </w:r>
            <w:r>
              <w:t xml:space="preserve"> grade at LMS, and currently enrolled into 8</w:t>
            </w:r>
            <w:r w:rsidRPr="00B71FBE">
              <w:rPr>
                <w:vertAlign w:val="superscript"/>
              </w:rPr>
              <w:t>th</w:t>
            </w:r>
            <w:r>
              <w:t xml:space="preserve"> grade.</w:t>
            </w:r>
          </w:p>
          <w:p w14:paraId="2EE70B16" w14:textId="77777777" w:rsidR="00036450" w:rsidRDefault="00036450" w:rsidP="00036450"/>
          <w:p w14:paraId="70A1043C" w14:textId="0CF104B2" w:rsidR="00036450" w:rsidRPr="00B359E4" w:rsidRDefault="00B71FBE" w:rsidP="00B359E4">
            <w:pPr>
              <w:pStyle w:val="Heading4"/>
            </w:pPr>
            <w:r>
              <w:t>Lawrence Intermediate School</w:t>
            </w:r>
          </w:p>
          <w:p w14:paraId="6C2C694E" w14:textId="4C1F70A3" w:rsidR="00036450" w:rsidRPr="00B359E4" w:rsidRDefault="00B71FBE" w:rsidP="00B359E4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2022</w:t>
            </w:r>
          </w:p>
          <w:p w14:paraId="7ED0CABF" w14:textId="07E42C28" w:rsidR="00036450" w:rsidRDefault="00B71FBE" w:rsidP="00036450">
            <w:r>
              <w:t>I attended LIS for 4</w:t>
            </w:r>
            <w:r w:rsidRPr="00B71FBE">
              <w:rPr>
                <w:vertAlign w:val="superscript"/>
              </w:rPr>
              <w:t>th</w:t>
            </w:r>
            <w:r>
              <w:t>, 5</w:t>
            </w:r>
            <w:r w:rsidRPr="00B71FBE">
              <w:rPr>
                <w:vertAlign w:val="superscript"/>
              </w:rPr>
              <w:t>th</w:t>
            </w:r>
            <w:r>
              <w:t>, and 6</w:t>
            </w:r>
            <w:r w:rsidRPr="00B71FBE">
              <w:rPr>
                <w:vertAlign w:val="superscript"/>
              </w:rPr>
              <w:t>th</w:t>
            </w:r>
            <w:r>
              <w:t xml:space="preserve"> grade.</w:t>
            </w:r>
          </w:p>
          <w:p w14:paraId="2AFEF381" w14:textId="76A43670" w:rsidR="00036450" w:rsidRDefault="00B71FBE" w:rsidP="00036450">
            <w:pPr>
              <w:pStyle w:val="Heading2"/>
            </w:pPr>
            <w:r>
              <w:t>volunteering activities and achievements</w:t>
            </w:r>
          </w:p>
          <w:p w14:paraId="11D067EB" w14:textId="33799BE3" w:rsidR="00036450" w:rsidRDefault="00B71FBE" w:rsidP="00B359E4">
            <w:pPr>
              <w:pStyle w:val="Heading4"/>
              <w:rPr>
                <w:bCs/>
              </w:rPr>
            </w:pPr>
            <w:r>
              <w:t>First Tee of Greater Trenton</w:t>
            </w:r>
            <w:r w:rsidR="00036450">
              <w:t xml:space="preserve"> </w:t>
            </w:r>
            <w:r>
              <w:t>- Golf Coach</w:t>
            </w:r>
          </w:p>
          <w:p w14:paraId="032F63DD" w14:textId="76804F92" w:rsidR="00036450" w:rsidRPr="00036450" w:rsidRDefault="00B71FBE" w:rsidP="00B359E4">
            <w:pPr>
              <w:pStyle w:val="Date"/>
            </w:pPr>
            <w:r>
              <w:t>2022</w:t>
            </w:r>
            <w:r w:rsidR="00036450" w:rsidRPr="00036450">
              <w:t>–</w:t>
            </w:r>
            <w:r>
              <w:t>Current</w:t>
            </w:r>
          </w:p>
          <w:p w14:paraId="4C16BF52" w14:textId="290B034C" w:rsidR="00036450" w:rsidRDefault="00B71FBE" w:rsidP="00036450">
            <w:r>
              <w:t>I have been learning life skills through golf at First Tee of Greater Trenton for 6+ years. In last 2 years, I have helped as golf coach for younger kids during their golf sessions.</w:t>
            </w:r>
          </w:p>
          <w:p w14:paraId="1FB682D0" w14:textId="77777777" w:rsidR="004D3011" w:rsidRDefault="004D3011" w:rsidP="00036450"/>
          <w:p w14:paraId="37C51DC2" w14:textId="3D26CD7A" w:rsidR="004D3011" w:rsidRPr="004D3011" w:rsidRDefault="00AF52A2" w:rsidP="00B359E4">
            <w:pPr>
              <w:pStyle w:val="Heading4"/>
              <w:rPr>
                <w:bCs/>
              </w:rPr>
            </w:pPr>
            <w:r>
              <w:t>LMS</w:t>
            </w:r>
            <w:r w:rsidRPr="004D3011">
              <w:t xml:space="preserve"> -</w:t>
            </w:r>
            <w:r>
              <w:t xml:space="preserve"> Helped in music event organization</w:t>
            </w:r>
          </w:p>
          <w:p w14:paraId="20137E29" w14:textId="76CB070B" w:rsidR="004D3011" w:rsidRPr="004D3011" w:rsidRDefault="00AF52A2" w:rsidP="00B359E4">
            <w:pPr>
              <w:pStyle w:val="Date"/>
            </w:pPr>
            <w:r>
              <w:t>2022</w:t>
            </w:r>
            <w:r w:rsidR="004D3011" w:rsidRPr="004D3011">
              <w:t>–</w:t>
            </w:r>
            <w:r>
              <w:t>Current</w:t>
            </w:r>
          </w:p>
          <w:p w14:paraId="26DBA6D7" w14:textId="12914A48" w:rsidR="004D3011" w:rsidRPr="004D3011" w:rsidRDefault="00AF52A2" w:rsidP="004D3011">
            <w:r>
              <w:t>Volunteered to help in organizing music event at my school.</w:t>
            </w:r>
            <w:r w:rsidR="00036450" w:rsidRPr="004D3011">
              <w:t xml:space="preserve"> </w:t>
            </w:r>
          </w:p>
          <w:p w14:paraId="539C4592" w14:textId="77777777" w:rsidR="004D3011" w:rsidRDefault="004D3011" w:rsidP="00036450"/>
          <w:p w14:paraId="2D25C61C" w14:textId="525CD363" w:rsidR="004D3011" w:rsidRPr="004D3011" w:rsidRDefault="00AF52A2" w:rsidP="00B359E4">
            <w:pPr>
              <w:pStyle w:val="Heading4"/>
              <w:rPr>
                <w:bCs/>
              </w:rPr>
            </w:pPr>
            <w:r>
              <w:t xml:space="preserve">Golf </w:t>
            </w:r>
            <w:r w:rsidR="004D3011" w:rsidRPr="004D3011">
              <w:t xml:space="preserve">  </w:t>
            </w:r>
            <w:r>
              <w:t xml:space="preserve">- Drive/Chip and Putt (DCP) Tournament </w:t>
            </w:r>
          </w:p>
          <w:p w14:paraId="1D2DF25F" w14:textId="2E42D880" w:rsidR="004D3011" w:rsidRPr="004D3011" w:rsidRDefault="00AF52A2" w:rsidP="00B359E4">
            <w:pPr>
              <w:pStyle w:val="Date"/>
            </w:pPr>
            <w:r>
              <w:t>2019</w:t>
            </w:r>
            <w:r w:rsidR="004D3011" w:rsidRPr="004D3011">
              <w:t>–</w:t>
            </w:r>
            <w:r>
              <w:t>Current</w:t>
            </w:r>
          </w:p>
          <w:p w14:paraId="06B7E3F5" w14:textId="2C5E0F31" w:rsidR="004D3011" w:rsidRPr="004D3011" w:rsidRDefault="00AF52A2" w:rsidP="004D3011">
            <w:r>
              <w:t>1</w:t>
            </w:r>
            <w:r w:rsidRPr="00AF52A2">
              <w:rPr>
                <w:vertAlign w:val="superscript"/>
              </w:rPr>
              <w:t>st</w:t>
            </w:r>
            <w:r>
              <w:t xml:space="preserve"> place in driving golf ball at DCP</w:t>
            </w:r>
          </w:p>
          <w:p w14:paraId="57B0DF61" w14:textId="77777777" w:rsidR="004D3011" w:rsidRDefault="004D3011" w:rsidP="00036450"/>
          <w:p w14:paraId="4E9060F5" w14:textId="087260F5" w:rsidR="00AF52A2" w:rsidRPr="004D3011" w:rsidRDefault="00AF52A2" w:rsidP="00AF52A2">
            <w:pPr>
              <w:pStyle w:val="Heading4"/>
              <w:rPr>
                <w:bCs/>
              </w:rPr>
            </w:pPr>
            <w:r>
              <w:t>Tennis</w:t>
            </w:r>
            <w:r>
              <w:t xml:space="preserve"> </w:t>
            </w:r>
            <w:r w:rsidRPr="004D3011">
              <w:t xml:space="preserve">  </w:t>
            </w:r>
            <w:r>
              <w:t xml:space="preserve">- </w:t>
            </w:r>
            <w:r>
              <w:t>USTA</w:t>
            </w:r>
            <w:r>
              <w:t xml:space="preserve"> Tournament </w:t>
            </w:r>
          </w:p>
          <w:p w14:paraId="13E47E2F" w14:textId="0460FDDF" w:rsidR="00AF52A2" w:rsidRPr="004D3011" w:rsidRDefault="00AF52A2" w:rsidP="00AF52A2">
            <w:pPr>
              <w:pStyle w:val="Date"/>
            </w:pPr>
            <w:r>
              <w:t>20</w:t>
            </w:r>
            <w:r>
              <w:t xml:space="preserve">22 </w:t>
            </w:r>
            <w:r w:rsidRPr="004D3011">
              <w:t>–</w:t>
            </w:r>
            <w:r>
              <w:t xml:space="preserve"> </w:t>
            </w:r>
            <w:r>
              <w:t>Current</w:t>
            </w:r>
          </w:p>
          <w:p w14:paraId="3FC9891F" w14:textId="1EBFC23C" w:rsidR="00AF52A2" w:rsidRPr="004D3011" w:rsidRDefault="00AF52A2" w:rsidP="00AF52A2">
            <w:r>
              <w:t>1</w:t>
            </w:r>
            <w:r w:rsidRPr="00AF52A2">
              <w:rPr>
                <w:vertAlign w:val="superscript"/>
              </w:rPr>
              <w:t>st</w:t>
            </w:r>
            <w:r>
              <w:t xml:space="preserve"> place in 12U USTA tournament</w:t>
            </w:r>
          </w:p>
          <w:p w14:paraId="0A8C998E" w14:textId="77777777" w:rsidR="00AF52A2" w:rsidRDefault="00AF52A2" w:rsidP="00036450"/>
          <w:sdt>
            <w:sdtPr>
              <w:id w:val="1669594239"/>
              <w:placeholder>
                <w:docPart w:val="F9B59D8184FB764E8E42AF016EBC694E"/>
              </w:placeholder>
              <w:temporary/>
              <w:showingPlcHdr/>
              <w15:appearance w15:val="hidden"/>
            </w:sdtPr>
            <w:sdtContent>
              <w:p w14:paraId="377680FA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35"/>
              <w:gridCol w:w="1395"/>
            </w:tblGrid>
            <w:tr w:rsidR="00DB4E57" w14:paraId="13249388" w14:textId="77777777" w:rsidTr="00DB4E57">
              <w:tc>
                <w:tcPr>
                  <w:tcW w:w="4835" w:type="dxa"/>
                </w:tcPr>
                <w:p w14:paraId="553EEA7B" w14:textId="184E7AF0" w:rsidR="00DB4E57" w:rsidRDefault="00DB4E57" w:rsidP="00AF52A2">
                  <w:r>
                    <w:t>Math and ELA</w:t>
                  </w:r>
                </w:p>
              </w:tc>
              <w:tc>
                <w:tcPr>
                  <w:tcW w:w="1395" w:type="dxa"/>
                </w:tcPr>
                <w:p w14:paraId="69B65695" w14:textId="7F003BC7" w:rsidR="00DB4E57" w:rsidRDefault="00DB4E57" w:rsidP="00AF52A2">
                  <w:r>
                    <w:t>8 out of 10</w:t>
                  </w:r>
                </w:p>
              </w:tc>
            </w:tr>
            <w:tr w:rsidR="00DB4E57" w14:paraId="150A8295" w14:textId="77777777" w:rsidTr="00DB4E57">
              <w:tc>
                <w:tcPr>
                  <w:tcW w:w="4835" w:type="dxa"/>
                </w:tcPr>
                <w:p w14:paraId="7D3C967A" w14:textId="31756259" w:rsidR="00DB4E57" w:rsidRDefault="00DB4E57" w:rsidP="00AF52A2">
                  <w:r>
                    <w:t>General Programming (Python, Java Script)</w:t>
                  </w:r>
                </w:p>
              </w:tc>
              <w:tc>
                <w:tcPr>
                  <w:tcW w:w="1395" w:type="dxa"/>
                </w:tcPr>
                <w:p w14:paraId="1865D0DE" w14:textId="17396EC0" w:rsidR="00DB4E57" w:rsidRDefault="00DB4E57" w:rsidP="00AF52A2">
                  <w:r>
                    <w:t>3.5 out of 10</w:t>
                  </w:r>
                </w:p>
              </w:tc>
            </w:tr>
            <w:tr w:rsidR="00DB4E57" w14:paraId="380BB539" w14:textId="77777777" w:rsidTr="00DB4E57">
              <w:tc>
                <w:tcPr>
                  <w:tcW w:w="4835" w:type="dxa"/>
                </w:tcPr>
                <w:p w14:paraId="4F404EDE" w14:textId="47775338" w:rsidR="00DB4E57" w:rsidRDefault="00DB4E57" w:rsidP="00AF52A2">
                  <w:r>
                    <w:t>Web Design and Development</w:t>
                  </w:r>
                </w:p>
              </w:tc>
              <w:tc>
                <w:tcPr>
                  <w:tcW w:w="1395" w:type="dxa"/>
                </w:tcPr>
                <w:p w14:paraId="711E7216" w14:textId="5B061432" w:rsidR="00DB4E57" w:rsidRDefault="00DB4E57" w:rsidP="00AF52A2">
                  <w:r>
                    <w:t>4 out of 10</w:t>
                  </w:r>
                </w:p>
              </w:tc>
            </w:tr>
            <w:tr w:rsidR="00DB4E57" w14:paraId="49A19BB9" w14:textId="77777777" w:rsidTr="00DB4E57">
              <w:tc>
                <w:tcPr>
                  <w:tcW w:w="4835" w:type="dxa"/>
                </w:tcPr>
                <w:p w14:paraId="34340FAB" w14:textId="3A599432" w:rsidR="00DB4E57" w:rsidRDefault="00DB4E57" w:rsidP="00AF52A2">
                  <w:r>
                    <w:t>Microcontroller Board Programming (Arduino Board)</w:t>
                  </w:r>
                </w:p>
              </w:tc>
              <w:tc>
                <w:tcPr>
                  <w:tcW w:w="1395" w:type="dxa"/>
                </w:tcPr>
                <w:p w14:paraId="4C49E34B" w14:textId="1397919B" w:rsidR="00DB4E57" w:rsidRDefault="00DB4E57" w:rsidP="00AF52A2">
                  <w:r>
                    <w:t>2.5 out of 10</w:t>
                  </w:r>
                </w:p>
              </w:tc>
            </w:tr>
          </w:tbl>
          <w:p w14:paraId="663EBCF4" w14:textId="77777777" w:rsidR="00AF52A2" w:rsidRDefault="00AF52A2" w:rsidP="00AF52A2"/>
          <w:p w14:paraId="583ED082" w14:textId="5B041CFC" w:rsidR="00036450" w:rsidRPr="00AF52A2" w:rsidRDefault="00DB4E57" w:rsidP="00AF52A2">
            <w:pPr>
              <w:rPr>
                <w:color w:val="FFFFFF" w:themeColor="background1"/>
              </w:rPr>
            </w:pPr>
            <w:r>
              <w:t xml:space="preserve">You can see demonstration </w:t>
            </w:r>
            <w:r w:rsidR="009C25A5">
              <w:t xml:space="preserve">videos </w:t>
            </w:r>
            <w:r>
              <w:t xml:space="preserve">of </w:t>
            </w:r>
            <w:r w:rsidR="009C25A5">
              <w:t xml:space="preserve">my </w:t>
            </w:r>
            <w:r>
              <w:t>ski</w:t>
            </w:r>
            <w:r w:rsidR="009C25A5">
              <w:t xml:space="preserve">lls on my personal website </w:t>
            </w:r>
            <w:hyperlink r:id="rId10" w:history="1">
              <w:r w:rsidR="009C25A5" w:rsidRPr="00D801D4">
                <w:rPr>
                  <w:rStyle w:val="Hyperlink"/>
                </w:rPr>
                <w:t>https://ishant-singhal.github.io</w:t>
              </w:r>
            </w:hyperlink>
            <w:r w:rsidR="009C25A5">
              <w:t xml:space="preserve"> </w:t>
            </w:r>
          </w:p>
        </w:tc>
      </w:tr>
    </w:tbl>
    <w:p w14:paraId="1DBD52C9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F2B30" w14:textId="77777777" w:rsidR="00FC7DD6" w:rsidRDefault="00FC7DD6" w:rsidP="000C45FF">
      <w:r>
        <w:separator/>
      </w:r>
    </w:p>
  </w:endnote>
  <w:endnote w:type="continuationSeparator" w:id="0">
    <w:p w14:paraId="04AAF939" w14:textId="77777777" w:rsidR="00FC7DD6" w:rsidRDefault="00FC7DD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A21FD" w14:textId="77777777" w:rsidR="00FC7DD6" w:rsidRDefault="00FC7DD6" w:rsidP="000C45FF">
      <w:r>
        <w:separator/>
      </w:r>
    </w:p>
  </w:footnote>
  <w:footnote w:type="continuationSeparator" w:id="0">
    <w:p w14:paraId="6D540FEB" w14:textId="77777777" w:rsidR="00FC7DD6" w:rsidRDefault="00FC7DD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9C1C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7915DB" wp14:editId="1F4860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507F"/>
    <w:multiLevelType w:val="hybridMultilevel"/>
    <w:tmpl w:val="BB1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2540B"/>
    <w:multiLevelType w:val="hybridMultilevel"/>
    <w:tmpl w:val="E7D6B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9076">
    <w:abstractNumId w:val="0"/>
  </w:num>
  <w:num w:numId="2" w16cid:durableId="294145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B5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365B5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C25A5"/>
    <w:rsid w:val="00A2118D"/>
    <w:rsid w:val="00AD0A50"/>
    <w:rsid w:val="00AD76E2"/>
    <w:rsid w:val="00AF52A2"/>
    <w:rsid w:val="00B20152"/>
    <w:rsid w:val="00B359E4"/>
    <w:rsid w:val="00B57D98"/>
    <w:rsid w:val="00B70850"/>
    <w:rsid w:val="00B71FBE"/>
    <w:rsid w:val="00BE00CB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4E57"/>
    <w:rsid w:val="00DD172A"/>
    <w:rsid w:val="00E25A26"/>
    <w:rsid w:val="00E4381A"/>
    <w:rsid w:val="00E55D74"/>
    <w:rsid w:val="00F60274"/>
    <w:rsid w:val="00F77FB9"/>
    <w:rsid w:val="00FB068F"/>
    <w:rsid w:val="00FC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A0CD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F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hant-singhal.github.io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ishant-singhal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nghalishant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singhal/Library/Containers/com.microsoft.Word/Data/Library/Application%20Support/Microsoft/Office/16.0/DTS/Search/%7bAE051CFF-08B8-A240-B04E-25BE3952578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5D7D4E755AFF46B5AEFCC7C390E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02108-B152-034D-B9E6-449E3CABF642}"/>
      </w:docPartPr>
      <w:docPartBody>
        <w:p w:rsidR="00000000" w:rsidRDefault="00000000">
          <w:pPr>
            <w:pStyle w:val="4C5D7D4E755AFF46B5AEFCC7C390EC6F"/>
          </w:pPr>
          <w:r w:rsidRPr="00D5459D">
            <w:t>Profile</w:t>
          </w:r>
        </w:p>
      </w:docPartBody>
    </w:docPart>
    <w:docPart>
      <w:docPartPr>
        <w:name w:val="3254AB7FF617CF469402A42B5219F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D67DE-B445-9243-92EE-786F95B08061}"/>
      </w:docPartPr>
      <w:docPartBody>
        <w:p w:rsidR="00000000" w:rsidRDefault="00000000">
          <w:pPr>
            <w:pStyle w:val="3254AB7FF617CF469402A42B5219F1EB"/>
          </w:pPr>
          <w:r w:rsidRPr="00CB0055">
            <w:t>Contact</w:t>
          </w:r>
        </w:p>
      </w:docPartBody>
    </w:docPart>
    <w:docPart>
      <w:docPartPr>
        <w:name w:val="66303AB16EEC074A9706CB3587E9C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D7D69-D214-A545-8FEF-8EB5458DAA61}"/>
      </w:docPartPr>
      <w:docPartBody>
        <w:p w:rsidR="00000000" w:rsidRDefault="00000000">
          <w:pPr>
            <w:pStyle w:val="66303AB16EEC074A9706CB3587E9CAF1"/>
          </w:pPr>
          <w:r w:rsidRPr="004D3011">
            <w:t>PHONE:</w:t>
          </w:r>
        </w:p>
      </w:docPartBody>
    </w:docPart>
    <w:docPart>
      <w:docPartPr>
        <w:name w:val="64494B0C79B6454FBAA7EA6A63D10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F8DB9-A435-E74B-8D8B-8402EBE7E8DB}"/>
      </w:docPartPr>
      <w:docPartBody>
        <w:p w:rsidR="00000000" w:rsidRDefault="00000000">
          <w:pPr>
            <w:pStyle w:val="64494B0C79B6454FBAA7EA6A63D10C08"/>
          </w:pPr>
          <w:r w:rsidRPr="004D3011">
            <w:t>WEBSITE:</w:t>
          </w:r>
        </w:p>
      </w:docPartBody>
    </w:docPart>
    <w:docPart>
      <w:docPartPr>
        <w:name w:val="C26A161CFDCFD945AC2D5CE408CC7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F7CAD-6DFE-9848-AE6D-DCD4085D45AE}"/>
      </w:docPartPr>
      <w:docPartBody>
        <w:p w:rsidR="00000000" w:rsidRDefault="00000000">
          <w:pPr>
            <w:pStyle w:val="C26A161CFDCFD945AC2D5CE408CC734D"/>
          </w:pPr>
          <w:r w:rsidRPr="004D3011">
            <w:t>EMAIL:</w:t>
          </w:r>
        </w:p>
      </w:docPartBody>
    </w:docPart>
    <w:docPart>
      <w:docPartPr>
        <w:name w:val="9C07BF4AC32E1F49B2D9442941E2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F9FDF-A2CF-384E-A35C-42BCF37D84DA}"/>
      </w:docPartPr>
      <w:docPartBody>
        <w:p w:rsidR="00000000" w:rsidRDefault="00000000">
          <w:pPr>
            <w:pStyle w:val="9C07BF4AC32E1F49B2D9442941E21FA0"/>
          </w:pPr>
          <w:r w:rsidRPr="00CB0055">
            <w:t>Hobbies</w:t>
          </w:r>
        </w:p>
      </w:docPartBody>
    </w:docPart>
    <w:docPart>
      <w:docPartPr>
        <w:name w:val="3A0F5624220CC94D913F139F65BE3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2C7A2-9C83-4E48-883B-EE3096B0CA11}"/>
      </w:docPartPr>
      <w:docPartBody>
        <w:p w:rsidR="00000000" w:rsidRDefault="00000000">
          <w:pPr>
            <w:pStyle w:val="3A0F5624220CC94D913F139F65BE3993"/>
          </w:pPr>
          <w:r w:rsidRPr="00036450">
            <w:t>EDUCATION</w:t>
          </w:r>
        </w:p>
      </w:docPartBody>
    </w:docPart>
    <w:docPart>
      <w:docPartPr>
        <w:name w:val="F9B59D8184FB764E8E42AF016EBC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FE613-4ABE-F343-B7CA-1DE7D1855655}"/>
      </w:docPartPr>
      <w:docPartBody>
        <w:p w:rsidR="00000000" w:rsidRDefault="00000000">
          <w:pPr>
            <w:pStyle w:val="F9B59D8184FB764E8E42AF016EBC694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EE"/>
    <w:rsid w:val="0036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D00882A2D5974785F913B08FFF9259">
    <w:name w:val="4CD00882A2D5974785F913B08FFF9259"/>
  </w:style>
  <w:style w:type="paragraph" w:customStyle="1" w:styleId="DFFC2C5AD87F7B47BB49D7AA7042A627">
    <w:name w:val="DFFC2C5AD87F7B47BB49D7AA7042A627"/>
  </w:style>
  <w:style w:type="paragraph" w:customStyle="1" w:styleId="4C5D7D4E755AFF46B5AEFCC7C390EC6F">
    <w:name w:val="4C5D7D4E755AFF46B5AEFCC7C390EC6F"/>
  </w:style>
  <w:style w:type="paragraph" w:customStyle="1" w:styleId="6D77717062DD7A4A8247A30AB841339C">
    <w:name w:val="6D77717062DD7A4A8247A30AB841339C"/>
  </w:style>
  <w:style w:type="paragraph" w:customStyle="1" w:styleId="3254AB7FF617CF469402A42B5219F1EB">
    <w:name w:val="3254AB7FF617CF469402A42B5219F1EB"/>
  </w:style>
  <w:style w:type="paragraph" w:customStyle="1" w:styleId="66303AB16EEC074A9706CB3587E9CAF1">
    <w:name w:val="66303AB16EEC074A9706CB3587E9CAF1"/>
  </w:style>
  <w:style w:type="paragraph" w:customStyle="1" w:styleId="A82039F821C9814EBF971CBEE7CA3493">
    <w:name w:val="A82039F821C9814EBF971CBEE7CA3493"/>
  </w:style>
  <w:style w:type="paragraph" w:customStyle="1" w:styleId="64494B0C79B6454FBAA7EA6A63D10C08">
    <w:name w:val="64494B0C79B6454FBAA7EA6A63D10C08"/>
  </w:style>
  <w:style w:type="paragraph" w:customStyle="1" w:styleId="9053F56E2EECF54BA371056550AD3DAE">
    <w:name w:val="9053F56E2EECF54BA371056550AD3DAE"/>
  </w:style>
  <w:style w:type="paragraph" w:customStyle="1" w:styleId="C26A161CFDCFD945AC2D5CE408CC734D">
    <w:name w:val="C26A161CFDCFD945AC2D5CE408CC734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FC36AC87C62C8459C80C107194DE0D9">
    <w:name w:val="5FC36AC87C62C8459C80C107194DE0D9"/>
  </w:style>
  <w:style w:type="paragraph" w:customStyle="1" w:styleId="9C07BF4AC32E1F49B2D9442941E21FA0">
    <w:name w:val="9C07BF4AC32E1F49B2D9442941E21FA0"/>
  </w:style>
  <w:style w:type="paragraph" w:customStyle="1" w:styleId="9BD16A47A1F2A246AED32C1CDBE2B7D4">
    <w:name w:val="9BD16A47A1F2A246AED32C1CDBE2B7D4"/>
  </w:style>
  <w:style w:type="paragraph" w:customStyle="1" w:styleId="92F64259E145A14BB862485F75F09BDB">
    <w:name w:val="92F64259E145A14BB862485F75F09BDB"/>
  </w:style>
  <w:style w:type="paragraph" w:customStyle="1" w:styleId="0C216C02066D524F9D8A7657C9205D65">
    <w:name w:val="0C216C02066D524F9D8A7657C9205D65"/>
  </w:style>
  <w:style w:type="paragraph" w:customStyle="1" w:styleId="6DD92587D9028A4E84174D0C9A52A14F">
    <w:name w:val="6DD92587D9028A4E84174D0C9A52A14F"/>
  </w:style>
  <w:style w:type="paragraph" w:customStyle="1" w:styleId="3A0F5624220CC94D913F139F65BE3993">
    <w:name w:val="3A0F5624220CC94D913F139F65BE3993"/>
  </w:style>
  <w:style w:type="paragraph" w:customStyle="1" w:styleId="8B14BFFA2F698141A6F15F7E472F4F1B">
    <w:name w:val="8B14BFFA2F698141A6F15F7E472F4F1B"/>
  </w:style>
  <w:style w:type="paragraph" w:customStyle="1" w:styleId="D3ABEDC2BB127A4D8519762D662B7418">
    <w:name w:val="D3ABEDC2BB127A4D8519762D662B7418"/>
  </w:style>
  <w:style w:type="paragraph" w:customStyle="1" w:styleId="0289B3C8AAEBED48BADFC6CC77647D3C">
    <w:name w:val="0289B3C8AAEBED48BADFC6CC77647D3C"/>
  </w:style>
  <w:style w:type="paragraph" w:customStyle="1" w:styleId="01798EE2A9BC6A44AF7A90E4C4CA8F5D">
    <w:name w:val="01798EE2A9BC6A44AF7A90E4C4CA8F5D"/>
  </w:style>
  <w:style w:type="paragraph" w:customStyle="1" w:styleId="8A3282D4C339E74BAFB9020DF483D373">
    <w:name w:val="8A3282D4C339E74BAFB9020DF483D373"/>
  </w:style>
  <w:style w:type="paragraph" w:customStyle="1" w:styleId="698F778471D6CD4BB15DCB06AB0F75F0">
    <w:name w:val="698F778471D6CD4BB15DCB06AB0F75F0"/>
  </w:style>
  <w:style w:type="paragraph" w:customStyle="1" w:styleId="EFF072B66DB05A49BF4BCE228FE528C9">
    <w:name w:val="EFF072B66DB05A49BF4BCE228FE528C9"/>
  </w:style>
  <w:style w:type="paragraph" w:customStyle="1" w:styleId="6E97FDC1D417B445800A8B0F17F2BA77">
    <w:name w:val="6E97FDC1D417B445800A8B0F17F2BA77"/>
  </w:style>
  <w:style w:type="paragraph" w:customStyle="1" w:styleId="A3F1857A1D1B154CBD062289A485210B">
    <w:name w:val="A3F1857A1D1B154CBD062289A485210B"/>
  </w:style>
  <w:style w:type="paragraph" w:customStyle="1" w:styleId="A55310FCD1C0E742892A81F0E82FF5C3">
    <w:name w:val="A55310FCD1C0E742892A81F0E82FF5C3"/>
  </w:style>
  <w:style w:type="paragraph" w:customStyle="1" w:styleId="85D4891691A44D40A684F04D76353FDE">
    <w:name w:val="85D4891691A44D40A684F04D76353FDE"/>
  </w:style>
  <w:style w:type="paragraph" w:customStyle="1" w:styleId="68777A21385EA34FB305D2B4E4A597BA">
    <w:name w:val="68777A21385EA34FB305D2B4E4A597BA"/>
  </w:style>
  <w:style w:type="paragraph" w:customStyle="1" w:styleId="D5D6C46135D69E4DA6E348127F1BB80F">
    <w:name w:val="D5D6C46135D69E4DA6E348127F1BB80F"/>
  </w:style>
  <w:style w:type="paragraph" w:customStyle="1" w:styleId="5DD1979958052F4294322B5FAC463475">
    <w:name w:val="5DD1979958052F4294322B5FAC463475"/>
  </w:style>
  <w:style w:type="paragraph" w:customStyle="1" w:styleId="2171C6268B8C1048ADD36D4AF5DF291A">
    <w:name w:val="2171C6268B8C1048ADD36D4AF5DF291A"/>
  </w:style>
  <w:style w:type="paragraph" w:customStyle="1" w:styleId="D2A09516DD33674DBAA616E8E9D8F22A">
    <w:name w:val="D2A09516DD33674DBAA616E8E9D8F22A"/>
  </w:style>
  <w:style w:type="paragraph" w:customStyle="1" w:styleId="78FAC4F7668F0A48B3F75734D9C1BF62">
    <w:name w:val="78FAC4F7668F0A48B3F75734D9C1BF62"/>
  </w:style>
  <w:style w:type="paragraph" w:customStyle="1" w:styleId="E4F52C0BFA89A14582CB3E598C72192E">
    <w:name w:val="E4F52C0BFA89A14582CB3E598C72192E"/>
  </w:style>
  <w:style w:type="paragraph" w:customStyle="1" w:styleId="8CD2870480D38A49954C455B2FF9DE7A">
    <w:name w:val="8CD2870480D38A49954C455B2FF9DE7A"/>
  </w:style>
  <w:style w:type="paragraph" w:customStyle="1" w:styleId="EB024437024FCB459F3FBD418ECAE3A6">
    <w:name w:val="EB024437024FCB459F3FBD418ECAE3A6"/>
  </w:style>
  <w:style w:type="paragraph" w:customStyle="1" w:styleId="92A66C425F822141B25EB1744C906232">
    <w:name w:val="92A66C425F822141B25EB1744C906232"/>
  </w:style>
  <w:style w:type="paragraph" w:customStyle="1" w:styleId="C90C6A1AEC3D9D4B8C613BF967AC936E">
    <w:name w:val="C90C6A1AEC3D9D4B8C613BF967AC936E"/>
  </w:style>
  <w:style w:type="paragraph" w:customStyle="1" w:styleId="B268070D46098E42A7C96AC82AB3A8BD">
    <w:name w:val="B268070D46098E42A7C96AC82AB3A8B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F9B59D8184FB764E8E42AF016EBC694E">
    <w:name w:val="F9B59D8184FB764E8E42AF016EBC6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2024-01-07T23:28:00Z</dcterms:created>
  <dcterms:modified xsi:type="dcterms:W3CDTF">2024-01-08T00:24:00Z</dcterms:modified>
</cp:coreProperties>
</file>